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68B" w:rsidRPr="0083068B" w:rsidRDefault="00E32EBA" w:rsidP="00A23F45">
      <w:sdt>
        <w:sdtPr>
          <w:rPr>
            <w:kern w:val="28"/>
          </w:rPr>
          <w:id w:val="-240795504"/>
          <w:docPartObj>
            <w:docPartGallery w:val="Cover Pages"/>
            <w:docPartUnique/>
          </w:docPartObj>
        </w:sdtPr>
        <w:sdtEndPr>
          <w:rPr>
            <w:kern w:val="0"/>
            <w:sz w:val="56"/>
          </w:rPr>
        </w:sdtEndPr>
        <w:sdtContent>
          <w:r w:rsidR="008963D3">
            <w:rPr>
              <w:noProof/>
            </w:rPr>
            <mc:AlternateContent>
              <mc:Choice Requires="wps">
                <w:drawing>
                  <wp:anchor distT="0" distB="0" distL="114300" distR="114300" simplePos="0" relativeHeight="251646464" behindDoc="0" locked="0" layoutInCell="1" allowOverlap="1" wp14:editId="680B2E44">
                    <wp:simplePos x="0" y="0"/>
                    <wp:positionH relativeFrom="margin">
                      <wp:posOffset>0</wp:posOffset>
                    </wp:positionH>
                    <wp:positionV relativeFrom="margin">
                      <wp:posOffset>5743575</wp:posOffset>
                    </wp:positionV>
                    <wp:extent cx="6016625" cy="1314450"/>
                    <wp:effectExtent l="0" t="0" r="0" b="0"/>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3F" w:rsidRDefault="00E32EBA">
                                <w:pPr>
                                  <w:pStyle w:val="Title"/>
                                  <w:rPr>
                                    <w:sz w:val="56"/>
                                  </w:rPr>
                                </w:pPr>
                                <w:sdt>
                                  <w:sdtPr>
                                    <w:rPr>
                                      <w:sz w:val="56"/>
                                    </w:rPr>
                                    <w:alias w:val="Titel"/>
                                    <w:id w:val="324249323"/>
                                    <w:showingPlcHdr/>
                                    <w:dataBinding w:prefixMappings="xmlns:ns0='http://schemas.openxmlformats.org/package/2006/metadata/core-properties' xmlns:ns1='http://purl.org/dc/elements/1.1/'" w:xpath="/ns0:coreProperties[1]/ns1:title[1]" w:storeItemID="{6C3C8BC8-F283-45AE-878A-BAB7291924A1}"/>
                                    <w:text/>
                                  </w:sdtPr>
                                  <w:sdtEndPr/>
                                  <w:sdtContent>
                                    <w:r w:rsidR="00A23F45">
                                      <w:rPr>
                                        <w:sz w:val="56"/>
                                      </w:rPr>
                                      <w:t xml:space="preserve">     </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26" o:spid="_x0000_s1026" type="#_x0000_t202" style="position:absolute;margin-left:0;margin-top:452.25pt;width:473.75pt;height:103.5pt;z-index:25164646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" filled="f" stroked="f">
                    <v:textbox>
                      <w:txbxContent>
                        <w:p w:rsidR="00F0723F" w:rsidRDefault="00FD2DD6">
                          <w:pPr>
                            <w:pStyle w:val="Title"/>
                            <w:rPr>
                              <w:sz w:val="56"/>
                            </w:rPr>
                          </w:pPr>
                          <w:sdt>
                            <w:sdtPr>
                              <w:rPr>
                                <w:sz w:val="56"/>
                              </w:rPr>
                              <w:alias w:val="Titel"/>
                              <w:id w:val="324249323"/>
                              <w:showingPlcHdr/>
                              <w:dataBinding w:prefixMappings="xmlns:ns0='http://schemas.openxmlformats.org/package/2006/metadata/core-properties' xmlns:ns1='http://purl.org/dc/elements/1.1/'" w:xpath="/ns0:coreProperties[1]/ns1:title[1]" w:storeItemID="{6C3C8BC8-F283-45AE-878A-BAB7291924A1}"/>
                              <w:text/>
                            </w:sdtPr>
                            <w:sdtEndPr/>
                            <w:sdtContent>
                              <w:r w:rsidR="00A23F45">
                                <w:rPr>
                                  <w:sz w:val="56"/>
                                </w:rPr>
                                <w:t xml:space="preserve">     </w:t>
                              </w:r>
                            </w:sdtContent>
                          </w:sdt>
                        </w:p>
                      </w:txbxContent>
                    </v:textbox>
                    <w10:wrap anchorx="margin" anchory="margin"/>
                  </v:shape>
                </w:pict>
              </mc:Fallback>
            </mc:AlternateContent>
          </w:r>
          <w:r w:rsidR="008963D3">
            <w:rPr>
              <w:noProof/>
            </w:rPr>
            <mc:AlternateContent>
              <mc:Choice Requires="wps">
                <w:drawing>
                  <wp:anchor distT="0" distB="0" distL="114300" distR="114300" simplePos="0" relativeHeight="251654656" behindDoc="0" locked="0" layoutInCell="1" allowOverlap="1" wp14:editId="2387022E">
                    <wp:simplePos x="0" y="0"/>
                    <wp:positionH relativeFrom="margin">
                      <wp:posOffset>0</wp:posOffset>
                    </wp:positionH>
                    <wp:positionV relativeFrom="margin">
                      <wp:posOffset>7273290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3F" w:rsidRDefault="00E32EBA">
                                <w:pPr>
                                  <w:pStyle w:val="Subtitle"/>
                                </w:pPr>
                                <w:sdt>
                                  <w:sdtPr>
                                    <w:alias w:val="Ondertitel"/>
                                    <w:id w:val="1122268177"/>
                                    <w:showingPlcHdr/>
                                    <w:dataBinding w:prefixMappings="xmlns:ns0='http://schemas.openxmlformats.org/package/2006/metadata/core-properties' xmlns:ns1='http://purl.org/dc/elements/1.1/'" w:xpath="/ns0:coreProperties[1]/ns1:subject[1]" w:storeItemID="{6C3C8BC8-F283-45AE-878A-BAB7291924A1}"/>
                                    <w:text/>
                                  </w:sdtPr>
                                  <w:sdtEndPr/>
                                  <w:sdtContent>
                                    <w:r w:rsidR="00A23F45">
                                      <w:t xml:space="preserve">     </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Tekstvak 11" o:spid="_x0000_s1027" type="#_x0000_t202" style="position:absolute;margin-left:0;margin-top:572.7pt;width:493.9pt;height:44.6pt;z-index:251654656;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" filled="f" stroked="f">
                    <v:textbox>
                      <w:txbxContent>
                        <w:p w:rsidR="00F0723F" w:rsidRDefault="00FD2DD6">
                          <w:pPr>
                            <w:pStyle w:val="Subtitle"/>
                          </w:pPr>
                          <w:sdt>
                            <w:sdtPr>
                              <w:alias w:val="Ondertitel"/>
                              <w:id w:val="1122268177"/>
                              <w:showingPlcHdr/>
                              <w:dataBinding w:prefixMappings="xmlns:ns0='http://schemas.openxmlformats.org/package/2006/metadata/core-properties' xmlns:ns1='http://purl.org/dc/elements/1.1/'" w:xpath="/ns0:coreProperties[1]/ns1:subject[1]" w:storeItemID="{6C3C8BC8-F283-45AE-878A-BAB7291924A1}"/>
                              <w:text/>
                            </w:sdtPr>
                            <w:sdtEndPr/>
                            <w:sdtContent>
                              <w:r w:rsidR="00A23F45">
                                <w:t xml:space="preserve">     </w:t>
                              </w:r>
                            </w:sdtContent>
                          </w:sdt>
                        </w:p>
                      </w:txbxContent>
                    </v:textbox>
                    <w10:wrap anchorx="margin" anchory="margin"/>
                  </v:shape>
                </w:pict>
              </mc:Fallback>
            </mc:AlternateContent>
          </w:r>
        </w:sdtContent>
      </w:sdt>
      <w:r w:rsidR="003C41DA" w:rsidRPr="003C41DA">
        <w:rPr>
          <w:noProof/>
        </w:rPr>
        <w:t xml:space="preserve"> </w:t>
      </w:r>
    </w:p>
    <w:p w:rsidR="00490082" w:rsidRDefault="003C41DA" w:rsidP="003C41DA">
      <w:pPr>
        <w:pStyle w:val="Title"/>
      </w:pPr>
      <w:r>
        <w:t>Volcano-</w:t>
      </w:r>
      <w:r w:rsidR="00A5524B" w:rsidRPr="00A5524B">
        <w:t xml:space="preserve"> </w:t>
      </w:r>
      <w:r>
        <w:t>boarding</w:t>
      </w:r>
    </w:p>
    <w:p w:rsidR="00490082" w:rsidRDefault="00490082" w:rsidP="00490082">
      <w:pPr>
        <w:pStyle w:val="Heading2"/>
      </w:pPr>
      <w:r>
        <w:t>Wat is het?</w:t>
      </w:r>
    </w:p>
    <w:p w:rsidR="00490082" w:rsidRDefault="00490082" w:rsidP="00490082">
      <w:r>
        <w:t xml:space="preserve">Volcano-boarding oftewel </w:t>
      </w:r>
      <w:r w:rsidRPr="00607ADA">
        <w:rPr>
          <w:highlight w:val="yellow"/>
        </w:rPr>
        <w:t>vulkaan surfen genoemd is letterlijk van een vulkaan af surfen zoals de naam het zegt.</w:t>
      </w:r>
      <w:r>
        <w:t xml:space="preserve"> Het onpraktische hieraan is wel dat je een </w:t>
      </w:r>
      <w:r w:rsidRPr="00607ADA">
        <w:rPr>
          <w:highlight w:val="yellow"/>
        </w:rPr>
        <w:t>echte vulkaan</w:t>
      </w:r>
      <w:r>
        <w:t xml:space="preserve"> nodig hebt. En aangezien er in ons gebied geen vulkanen te vinden zijn is het voor ons niet zo makkelijk deze sport te beoefenen. Maar dit neemt niet weg dat als je ooit eens de kans hebt je dit zeker moet uitproberen, het is een “once in a lifetime” kans. Dus bij het </w:t>
      </w:r>
      <w:r w:rsidR="00475952">
        <w:t xml:space="preserve">vulkaan </w:t>
      </w:r>
      <w:r w:rsidR="00475952" w:rsidRPr="00607ADA">
        <w:rPr>
          <w:highlight w:val="yellow"/>
        </w:rPr>
        <w:t>surfen</w:t>
      </w:r>
      <w:r w:rsidRPr="00607ADA">
        <w:rPr>
          <w:highlight w:val="yellow"/>
        </w:rPr>
        <w:t xml:space="preserve"> beklim je eerst de vulkaan, en surf je erna (zittend) op een surfplank naar </w:t>
      </w:r>
      <w:r w:rsidR="00475952" w:rsidRPr="00607ADA">
        <w:rPr>
          <w:highlight w:val="yellow"/>
        </w:rPr>
        <w:t>beneden</w:t>
      </w:r>
      <w:r w:rsidRPr="00607ADA">
        <w:rPr>
          <w:highlight w:val="yellow"/>
        </w:rPr>
        <w:t>!</w:t>
      </w:r>
    </w:p>
    <w:p w:rsidR="00475952" w:rsidRDefault="00475952" w:rsidP="00475952">
      <w:pPr>
        <w:pStyle w:val="Heading2"/>
      </w:pPr>
      <w:r>
        <w:t>Wat is hier zo extreem aan dan?</w:t>
      </w:r>
    </w:p>
    <w:p w:rsidR="00475952" w:rsidRPr="00475952" w:rsidRDefault="00475952" w:rsidP="00475952">
      <w:r>
        <w:t xml:space="preserve">Het feit dat je </w:t>
      </w:r>
      <w:r w:rsidRPr="00607ADA">
        <w:rPr>
          <w:highlight w:val="yellow"/>
        </w:rPr>
        <w:t>zonder ergens op vast te zitten</w:t>
      </w:r>
      <w:r>
        <w:t xml:space="preserve"> zo maar naar beneden surft van een oude vulkaan. Hij moest maar eens </w:t>
      </w:r>
      <w:r w:rsidRPr="00607ADA">
        <w:rPr>
          <w:highlight w:val="yellow"/>
        </w:rPr>
        <w:t>uit zijn slaap ontwaken</w:t>
      </w:r>
      <w:r>
        <w:t xml:space="preserve"> wie weet wat er dan kan gebeuren! En natuurlijk ook het feit dat je op een klein plankje van een berg naar beneden surft, de vulkaan geeft nog een extraatje aan de hele sport.</w:t>
      </w:r>
    </w:p>
    <w:p w:rsidR="00490082" w:rsidRDefault="00490082" w:rsidP="00490082">
      <w:pPr>
        <w:pStyle w:val="Heading2"/>
      </w:pPr>
      <w:r>
        <w:t>Een vulkaan? Dit is toch warm? Hoe zit het dan met de bescherming?</w:t>
      </w:r>
    </w:p>
    <w:p w:rsidR="00475952" w:rsidRDefault="00475952" w:rsidP="00475952">
      <w:r>
        <w:t xml:space="preserve">Als je deze sport beoefend moet je natuurlijk </w:t>
      </w:r>
      <w:r w:rsidRPr="00607ADA">
        <w:rPr>
          <w:highlight w:val="yellow"/>
        </w:rPr>
        <w:t>wel beschermende kleding dragen</w:t>
      </w:r>
      <w:r>
        <w:t xml:space="preserve"> (een voorbeeld hiervan vind je in de kantlijn). Dit is echter niet omdat de vulkaan warm is maar </w:t>
      </w:r>
      <w:r w:rsidRPr="00607ADA">
        <w:rPr>
          <w:highlight w:val="yellow"/>
        </w:rPr>
        <w:t>om wonde te voorkomen</w:t>
      </w:r>
      <w:r>
        <w:t xml:space="preserve">. Je surft namelijk over </w:t>
      </w:r>
      <w:r w:rsidR="00A5524B" w:rsidRPr="00607ADA">
        <w:rPr>
          <w:highlight w:val="yellow"/>
        </w:rPr>
        <w:t>versteende</w:t>
      </w:r>
      <w:r w:rsidRPr="00607ADA">
        <w:rPr>
          <w:highlight w:val="yellow"/>
        </w:rPr>
        <w:t xml:space="preserve"> vulkaanas</w:t>
      </w:r>
      <w:r>
        <w:t xml:space="preserve">. Hierop van je surfplank vliegen </w:t>
      </w:r>
      <w:r w:rsidR="00A5524B">
        <w:t>resulteert</w:t>
      </w:r>
      <w:r>
        <w:t xml:space="preserve"> in enorm pijnlijke schaafwondjes.</w:t>
      </w:r>
    </w:p>
    <w:p w:rsidR="00A5524B" w:rsidRDefault="00A5524B" w:rsidP="00A5524B">
      <w:pPr>
        <w:pStyle w:val="Heading2"/>
      </w:pPr>
      <w:r>
        <w:t>Waar kan je deze sport het best beoefenen?</w:t>
      </w:r>
    </w:p>
    <w:p w:rsidR="00A5524B" w:rsidRPr="00A5524B" w:rsidRDefault="00A5524B" w:rsidP="00A5524B">
      <w:r w:rsidRPr="00607ADA">
        <w:rPr>
          <w:highlight w:val="yellow"/>
        </w:rPr>
        <w:t>De Cerro Negro (Zwarte onbevlekte helling)</w:t>
      </w:r>
      <w:r>
        <w:t xml:space="preserve"> in Nicaragua is een erg bekende bestemming voor de adrenalinejunkies die van deze sport houden.</w:t>
      </w:r>
    </w:p>
    <w:p w:rsidR="008963D3" w:rsidRDefault="008963D3" w:rsidP="00A5524B">
      <w:pPr>
        <w:pStyle w:val="Title"/>
      </w:pPr>
      <w:r>
        <w:br w:type="page"/>
      </w:r>
      <w:r w:rsidR="00A5524B">
        <w:lastRenderedPageBreak/>
        <w:t>Wing-walkin</w:t>
      </w:r>
      <w:r w:rsidR="00A23F45">
        <w:t>g</w:t>
      </w:r>
    </w:p>
    <w:p w:rsidR="00A5524B" w:rsidRPr="00A5524B" w:rsidRDefault="00A5524B" w:rsidP="00A5524B"/>
    <w:p w:rsidR="008963D3" w:rsidRDefault="00BE7FC3" w:rsidP="00AA6414">
      <w:pPr>
        <w:pStyle w:val="Heading2"/>
      </w:pPr>
      <w:r>
        <w:t>Wat is wing-walking?</w:t>
      </w:r>
    </w:p>
    <w:p w:rsidR="00AA6414" w:rsidRPr="00AA6414" w:rsidRDefault="00AA6414" w:rsidP="00AA6414">
      <w:r>
        <w:t xml:space="preserve">Het is een </w:t>
      </w:r>
      <w:r w:rsidRPr="00607ADA">
        <w:rPr>
          <w:highlight w:val="yellow"/>
        </w:rPr>
        <w:t>combinatie van parachutespringen en deltavliegen</w:t>
      </w:r>
    </w:p>
    <w:p w:rsidR="00C053A8" w:rsidRDefault="00BE7FC3">
      <w:r>
        <w:t>Met wing-</w:t>
      </w:r>
      <w:r w:rsidRPr="00607ADA">
        <w:rPr>
          <w:highlight w:val="yellow"/>
        </w:rPr>
        <w:t xml:space="preserve">walking loop je </w:t>
      </w:r>
      <w:r w:rsidR="00AA6414" w:rsidRPr="00607ADA">
        <w:rPr>
          <w:highlight w:val="yellow"/>
        </w:rPr>
        <w:t>zegmaar over de vleugels van een stradivliegtuig.</w:t>
      </w:r>
      <w:r w:rsidR="00AA6414">
        <w:t xml:space="preserve"> Hierbij zit je op een kleine metale stelling op de vleugen met enkel wat touwen die je op je plaats houden. Even een kleine waarschuwing: dit </w:t>
      </w:r>
      <w:r w:rsidR="00AA6414" w:rsidRPr="00607ADA">
        <w:rPr>
          <w:highlight w:val="yellow"/>
        </w:rPr>
        <w:t>is NIET voor mensen met hoogtevrees</w:t>
      </w:r>
      <w:r w:rsidR="00AA6414">
        <w:t>!</w:t>
      </w:r>
    </w:p>
    <w:p w:rsidR="00AA6414" w:rsidRDefault="00AA6414" w:rsidP="00AA6414">
      <w:pPr>
        <w:pStyle w:val="Heading2"/>
      </w:pPr>
      <w:r>
        <w:t>Kan iedereen deze sport uitoefenen?</w:t>
      </w:r>
    </w:p>
    <w:p w:rsidR="00AA6414" w:rsidRDefault="00AA6414">
      <w:r>
        <w:t xml:space="preserve">Jammergenoeg niet. Je moet voldoen aan enkele kleine vereisten. </w:t>
      </w:r>
      <w:r w:rsidRPr="00607ADA">
        <w:rPr>
          <w:highlight w:val="yellow"/>
        </w:rPr>
        <w:t>Je mag namelijk niet groter zijn dan 1,83 meter, en je mag ook niet meer dan 77 kilo wegen</w:t>
      </w:r>
      <w:r>
        <w:t xml:space="preserve">. Dit komt omdat het vliegtuig waar je op vast zit een redelijk klein vliegtuig is (zie foto in de kantlijn). Je moet natuurlijk ook wel </w:t>
      </w:r>
      <w:r w:rsidRPr="00607ADA">
        <w:rPr>
          <w:highlight w:val="yellow"/>
        </w:rPr>
        <w:t>ouder zijn dan 18</w:t>
      </w:r>
      <w:r w:rsidR="00C053A8" w:rsidRPr="00607ADA">
        <w:rPr>
          <w:highlight w:val="yellow"/>
        </w:rPr>
        <w:t>.</w:t>
      </w:r>
      <w:r w:rsidR="00C053A8">
        <w:t xml:space="preserve"> En als </w:t>
      </w:r>
      <w:r w:rsidR="00C053A8" w:rsidRPr="00607ADA">
        <w:rPr>
          <w:highlight w:val="yellow"/>
        </w:rPr>
        <w:t>je ouder dan 65 jaar bent moet je een bevestiging van de dokter hebben</w:t>
      </w:r>
      <w:r w:rsidR="00C053A8">
        <w:t xml:space="preserve"> dat je deze sport mag beoefenen. Je mag natuurlijk ook niet zwanger of onder invloed van alcohol of drugs zijn.</w:t>
      </w:r>
    </w:p>
    <w:p w:rsidR="00AA6414" w:rsidRDefault="00AA6414" w:rsidP="00AA6414">
      <w:pPr>
        <w:pStyle w:val="Heading2"/>
      </w:pPr>
      <w:r>
        <w:t>Hoe zit het hier dan met verdere veiligheidsmaatregelen? Heb je een parachute aan? Wat als je loskomt?</w:t>
      </w:r>
    </w:p>
    <w:p w:rsidR="00AA6414" w:rsidRDefault="00AA6414" w:rsidP="00AA6414">
      <w:r>
        <w:t xml:space="preserve">Bij deze sport heb je buiten de stelling waar je op zit en de touwen die je op je plaats houden weinig beveiliging. Je draagt een pak dat de koude bij hoogtes beter verdraagt, en een veiligheidsbril zodat je geen last hebt van je ogen door de wind. </w:t>
      </w:r>
      <w:r w:rsidR="00C053A8">
        <w:t>Je draagt geen parachute omdat deze bij de hoogte waarop het vliegtuig vliegt geen nut heeft.</w:t>
      </w:r>
    </w:p>
    <w:p w:rsidR="00C053A8" w:rsidRDefault="00C053A8" w:rsidP="00C053A8">
      <w:pPr>
        <w:pStyle w:val="Heading2"/>
      </w:pPr>
      <w:r>
        <w:t>Interessant! Waar kan je dit allemaal doen?</w:t>
      </w:r>
    </w:p>
    <w:p w:rsidR="00C053A8" w:rsidRPr="00C053A8" w:rsidRDefault="00C053A8" w:rsidP="00C053A8">
      <w:r w:rsidRPr="00607ADA">
        <w:rPr>
          <w:highlight w:val="yellow"/>
        </w:rPr>
        <w:t>Dit kan je over heel de wereld doen! Natuurlijk wel niet in de winterperiode,</w:t>
      </w:r>
      <w:r>
        <w:t xml:space="preserve"> dan is er veel te veel wind en dit maakt de beleving iets TE gevaarlijk. Voor de rest kan je jezelf altijd bevragen op google voor het vinden van organisaties/bewegingen/sportcentrums die deze sport aanbieden!</w:t>
      </w:r>
    </w:p>
    <w:p w:rsidR="00C053A8" w:rsidRPr="00AA6414" w:rsidRDefault="00C053A8" w:rsidP="00AA6414"/>
    <w:p w:rsidR="00AA6414" w:rsidRDefault="00AA6414" w:rsidP="00AA6414"/>
    <w:p w:rsidR="00A23F45" w:rsidRDefault="00A23F45" w:rsidP="00AA6414"/>
    <w:p w:rsidR="00A23F45" w:rsidRDefault="00A23F45" w:rsidP="00AA6414"/>
    <w:p w:rsidR="00A23F45" w:rsidRDefault="00A23F45" w:rsidP="00AA6414"/>
    <w:p w:rsidR="00A23F45" w:rsidRDefault="00A23F45" w:rsidP="00AA6414"/>
    <w:p w:rsidR="00A23F45" w:rsidRPr="00AA6414" w:rsidRDefault="00A23F45" w:rsidP="00AA6414"/>
    <w:p w:rsidR="00A23F45" w:rsidRDefault="00A31EDE" w:rsidP="00A23F45">
      <w:pPr>
        <w:pStyle w:val="Title"/>
      </w:pPr>
      <w:r>
        <w:lastRenderedPageBreak/>
        <w:t>Powerbocking</w:t>
      </w:r>
    </w:p>
    <w:p w:rsidR="002F43C3" w:rsidRDefault="002F43C3" w:rsidP="002F43C3">
      <w:pPr>
        <w:pStyle w:val="Heading2"/>
      </w:pPr>
      <w:r>
        <w:t>Wat is powerbocking?</w:t>
      </w:r>
      <w:r w:rsidR="003B092E" w:rsidRPr="003B092E">
        <w:t xml:space="preserve"> </w:t>
      </w:r>
    </w:p>
    <w:p w:rsidR="00AA6414" w:rsidRDefault="002F43C3" w:rsidP="002F43C3">
      <w:r>
        <w:t>Powerbocking</w:t>
      </w:r>
      <w:r w:rsidR="003B092E">
        <w:t xml:space="preserve"> (oftewel </w:t>
      </w:r>
      <w:r w:rsidR="003B092E" w:rsidRPr="00607ADA">
        <w:rPr>
          <w:highlight w:val="yellow"/>
        </w:rPr>
        <w:t>jumping stilts)</w:t>
      </w:r>
      <w:r>
        <w:t xml:space="preserve"> is een sport waarbij er aan elk been een verende stelt vast zit. Deze zorgen ervoor dat je door de straten kan bouncen wanneer je maar wil! Hierdoor kun je gemakkelijk grote afstanden overbruggen. Je kan dit op 2 manieren doen: Urban powerbocking en </w:t>
      </w:r>
      <w:r w:rsidR="003B092E">
        <w:t xml:space="preserve">Regular </w:t>
      </w:r>
      <w:r>
        <w:t>powerbocking.</w:t>
      </w:r>
      <w:r w:rsidR="003B092E" w:rsidRPr="003B092E">
        <w:t xml:space="preserve"> </w:t>
      </w:r>
    </w:p>
    <w:p w:rsidR="002F43C3" w:rsidRDefault="002F43C3" w:rsidP="002F43C3">
      <w:pPr>
        <w:pStyle w:val="Heading2"/>
      </w:pPr>
      <w:r>
        <w:t>Wat is Urban powerbocking?</w:t>
      </w:r>
    </w:p>
    <w:p w:rsidR="002F43C3" w:rsidRDefault="002F43C3" w:rsidP="002F43C3">
      <w:r>
        <w:t xml:space="preserve">Op deze manier van powerbocking ga je allemaal </w:t>
      </w:r>
      <w:r w:rsidRPr="00607ADA">
        <w:rPr>
          <w:highlight w:val="yellow"/>
        </w:rPr>
        <w:t>acrobatische bewegingen en stunts uitoefene</w:t>
      </w:r>
      <w:r>
        <w:t xml:space="preserve">n terwijl je springt op de stelten. Dit kan erg gevaarlijk zijn, daarom dat de Urban versie van powerbocking vooral word uitgeoefend </w:t>
      </w:r>
      <w:r w:rsidRPr="00607ADA">
        <w:rPr>
          <w:highlight w:val="yellow"/>
        </w:rPr>
        <w:t>door professionals.</w:t>
      </w:r>
      <w:r>
        <w:t xml:space="preserve"> Een andere manier van Urban powerbocking is ook wel </w:t>
      </w:r>
      <w:r w:rsidR="003B092E" w:rsidRPr="00607ADA">
        <w:rPr>
          <w:highlight w:val="yellow"/>
        </w:rPr>
        <w:t>freerunningpowerbocking.</w:t>
      </w:r>
      <w:r w:rsidR="003B092E">
        <w:t xml:space="preserve"> Dit is zoals de naam al verklaard freerunning op de verende stelten.</w:t>
      </w:r>
    </w:p>
    <w:p w:rsidR="003B092E" w:rsidRDefault="003B092E" w:rsidP="003B092E">
      <w:pPr>
        <w:pStyle w:val="Heading2"/>
      </w:pPr>
      <w:r>
        <w:t>Wat is dan Regular powerbocking?</w:t>
      </w:r>
    </w:p>
    <w:p w:rsidR="003B092E" w:rsidRDefault="003B092E" w:rsidP="003B092E">
      <w:r>
        <w:t xml:space="preserve">Regular powerbocking is het </w:t>
      </w:r>
      <w:r w:rsidRPr="00607ADA">
        <w:rPr>
          <w:highlight w:val="yellow"/>
        </w:rPr>
        <w:t>verkennen van steden en kleine gebergtes op verende stelten</w:t>
      </w:r>
      <w:r>
        <w:t xml:space="preserve">. Hier zijn makkelijker </w:t>
      </w:r>
      <w:r w:rsidRPr="00607ADA">
        <w:rPr>
          <w:highlight w:val="yellow"/>
        </w:rPr>
        <w:t>clubs</w:t>
      </w:r>
      <w:r>
        <w:t xml:space="preserve"> voor te vinden van voor de Urban powerbocking. Dit komt ook wel omdat Regular powerbocking net iets veiliger en toegankelijker is voor mensen in steden.</w:t>
      </w:r>
    </w:p>
    <w:p w:rsidR="003B092E" w:rsidRDefault="003B092E" w:rsidP="003B092E">
      <w:pPr>
        <w:pStyle w:val="Heading2"/>
      </w:pPr>
      <w:r>
        <w:t>Hoe werken deze “verende stelten”? En hoe zit het met de veiligheid?</w:t>
      </w:r>
    </w:p>
    <w:p w:rsidR="003B092E" w:rsidRPr="003B092E" w:rsidRDefault="003B092E" w:rsidP="003B092E">
      <w:r>
        <w:t>De verende stelten zijn van kunststof gemaakt, en door het gewicht van de persoon die deze aandoet wordt deze kunststof in elkaar gedrukt en weer omhoog geveerd door de veren die in de opstelling verwerkt zijn. Uitgezonderd van wat straps om de stelten op zijn plaats te houden, en natuurlijk een helm en beschermers  worden er geen veiligheidsmaatregels genomen.</w:t>
      </w:r>
    </w:p>
    <w:p w:rsidR="00A31EDE" w:rsidRDefault="00A31EDE"/>
    <w:p w:rsidR="001478DF" w:rsidRDefault="001478DF">
      <w:pPr>
        <w:spacing w:line="276" w:lineRule="auto"/>
      </w:pPr>
    </w:p>
    <w:p w:rsidR="001478DF" w:rsidRDefault="001478DF">
      <w:pPr>
        <w:spacing w:line="276" w:lineRule="auto"/>
      </w:pPr>
      <w:r>
        <w:br w:type="page"/>
      </w:r>
    </w:p>
    <w:p w:rsidR="008963D3" w:rsidRDefault="008963D3">
      <w:pPr>
        <w:spacing w:line="276" w:lineRule="auto"/>
      </w:pPr>
    </w:p>
    <w:p w:rsidR="00F0723F" w:rsidRDefault="00874384" w:rsidP="00874384">
      <w:pPr>
        <w:pStyle w:val="Title"/>
      </w:pPr>
      <w:r>
        <w:t>Canyoning</w:t>
      </w:r>
    </w:p>
    <w:p w:rsidR="00874384" w:rsidRDefault="00874384" w:rsidP="00874384">
      <w:pPr>
        <w:pStyle w:val="Heading2"/>
      </w:pPr>
      <w:r>
        <w:t>Wat is Canyoning?</w:t>
      </w:r>
    </w:p>
    <w:p w:rsidR="00874384" w:rsidRDefault="00874384" w:rsidP="00874384">
      <w:r>
        <w:t xml:space="preserve">Canyoning is een sport waar </w:t>
      </w:r>
      <w:r w:rsidR="000B4CC0">
        <w:t xml:space="preserve">men </w:t>
      </w:r>
      <w:r w:rsidR="000B4CC0" w:rsidRPr="00607ADA">
        <w:rPr>
          <w:highlight w:val="yellow"/>
        </w:rPr>
        <w:t>de stroming van een revier doorheen een kloof volgt</w:t>
      </w:r>
      <w:r w:rsidR="000B4CC0">
        <w:t xml:space="preserve">. Dit betekend dat de sport veel </w:t>
      </w:r>
      <w:r w:rsidR="000B00B2">
        <w:t>uitgeoefend</w:t>
      </w:r>
      <w:r w:rsidR="000B4CC0">
        <w:t xml:space="preserve"> word in de bergen. Om de revier te volgen moet je natuurlijk </w:t>
      </w:r>
      <w:r w:rsidR="000B4CC0" w:rsidRPr="00607ADA">
        <w:rPr>
          <w:highlight w:val="yellow"/>
        </w:rPr>
        <w:t>niet enkel wandelen maar ook vaak klimmen, springen, zwemmen of abseilen.</w:t>
      </w:r>
    </w:p>
    <w:p w:rsidR="000B4CC0" w:rsidRDefault="000B4CC0" w:rsidP="00874384">
      <w:r>
        <w:t xml:space="preserve">Het is een zeer </w:t>
      </w:r>
      <w:r w:rsidR="000B00B2">
        <w:t>veelzijdige</w:t>
      </w:r>
      <w:r>
        <w:t xml:space="preserve"> bergsport. Je ontdekt niet enkel prachtige stukjes natuur op plaatsen waar een gewone wandelaar niet komt, en dit in op een bord van adrenaline en fun!</w:t>
      </w:r>
      <w:r w:rsidRPr="000B4CC0">
        <w:t xml:space="preserve"> </w:t>
      </w:r>
    </w:p>
    <w:p w:rsidR="000B4CC0" w:rsidRDefault="000B4CC0" w:rsidP="000B4CC0">
      <w:pPr>
        <w:pStyle w:val="Heading2"/>
      </w:pPr>
      <w:r>
        <w:t>Dit ziet er toch wel gevaarlijk uit, hoe gaat dit in zijn werk?</w:t>
      </w:r>
    </w:p>
    <w:p w:rsidR="000B4CC0" w:rsidRDefault="000B4CC0" w:rsidP="000B4CC0">
      <w:r>
        <w:t xml:space="preserve">Je moet eerst op zoek naar </w:t>
      </w:r>
      <w:r w:rsidRPr="00607ADA">
        <w:rPr>
          <w:highlight w:val="yellow"/>
        </w:rPr>
        <w:t>een organisatie die dit soort activiteiten mogelijk maakt.</w:t>
      </w:r>
      <w:r>
        <w:t xml:space="preserve"> Eens je deze gevonden hebt ga je dus mee met een </w:t>
      </w:r>
      <w:r w:rsidRPr="00607ADA">
        <w:rPr>
          <w:highlight w:val="yellow"/>
        </w:rPr>
        <w:t>groep</w:t>
      </w:r>
      <w:r>
        <w:t xml:space="preserve"> van allemaal adrenalinezoeke</w:t>
      </w:r>
      <w:r w:rsidR="000B00B2">
        <w:t>r</w:t>
      </w:r>
      <w:r>
        <w:t xml:space="preserve">s. Je </w:t>
      </w:r>
      <w:r w:rsidRPr="00607ADA">
        <w:rPr>
          <w:highlight w:val="yellow"/>
        </w:rPr>
        <w:t>volgt de loop van een rivier tot de monding en je daalt steeds dieper</w:t>
      </w:r>
      <w:r>
        <w:t xml:space="preserve"> de kloof in. Om deze afdaling mogelijk te maken moet je natuurlijk jezelf niet gewoon naar beneden laten zakken maar je beleeft een heus avontuur. </w:t>
      </w:r>
      <w:r w:rsidRPr="00607ADA">
        <w:rPr>
          <w:highlight w:val="yellow"/>
        </w:rPr>
        <w:t>Je klimt springt rappelt en glijdt naar benen.</w:t>
      </w:r>
    </w:p>
    <w:p w:rsidR="000B4CC0" w:rsidRDefault="000B4CC0" w:rsidP="0091159E">
      <w:pPr>
        <w:pStyle w:val="Heading2"/>
      </w:pPr>
      <w:r>
        <w:t>Daal ik als beginner dezelfde route naar beneden als een ervaren canyoner?</w:t>
      </w:r>
    </w:p>
    <w:p w:rsidR="000B4CC0" w:rsidRDefault="000B4CC0" w:rsidP="000B4CC0">
      <w:r>
        <w:t xml:space="preserve">Dit kan, maar er zijn natuurlijk canyons voor ieders </w:t>
      </w:r>
      <w:r w:rsidRPr="00607ADA">
        <w:rPr>
          <w:highlight w:val="yellow"/>
        </w:rPr>
        <w:t>niveau.</w:t>
      </w:r>
      <w:r>
        <w:t xml:space="preserve"> Er zijn </w:t>
      </w:r>
      <w:r w:rsidRPr="00607ADA">
        <w:rPr>
          <w:highlight w:val="yellow"/>
        </w:rPr>
        <w:t xml:space="preserve">canyoins met veel sprongen en glijbanen, heel speels dus. Maar er zijn ook diep </w:t>
      </w:r>
      <w:r w:rsidR="000B00B2" w:rsidRPr="00607ADA">
        <w:rPr>
          <w:highlight w:val="yellow"/>
        </w:rPr>
        <w:t>ingesneden</w:t>
      </w:r>
      <w:r w:rsidRPr="00607ADA">
        <w:rPr>
          <w:highlight w:val="yellow"/>
        </w:rPr>
        <w:t xml:space="preserve"> canyoins voor echte avonturiers, deze canyons beschikken over een uitzonderlijke schoonheid</w:t>
      </w:r>
      <w:r>
        <w:t xml:space="preserve">. </w:t>
      </w:r>
      <w:r w:rsidR="000B00B2">
        <w:t xml:space="preserve">En voor de extra sportieve avonturiers heb je dus ook veelzijdige canyons die </w:t>
      </w:r>
      <w:r w:rsidR="000B00B2" w:rsidRPr="00607ADA">
        <w:rPr>
          <w:highlight w:val="yellow"/>
        </w:rPr>
        <w:t>fysiek wel wat uitdagender zijn omdat ze zo lang of intensief zijn.</w:t>
      </w:r>
    </w:p>
    <w:p w:rsidR="0091159E" w:rsidRDefault="0091159E" w:rsidP="0091159E">
      <w:pPr>
        <w:pStyle w:val="Heading2"/>
      </w:pPr>
      <w:r>
        <w:t>Is dit geschikt voor iedere leeftijd?</w:t>
      </w:r>
      <w:bookmarkStart w:id="0" w:name="_GoBack"/>
      <w:bookmarkEnd w:id="0"/>
    </w:p>
    <w:p w:rsidR="0091159E" w:rsidRPr="000B4CC0" w:rsidRDefault="0091159E" w:rsidP="000B4CC0">
      <w:r>
        <w:t xml:space="preserve">Jammergenoeg niet, om deze sport te beoefenen en aangesloten te zijn bij een organisatie die dit doet moet je </w:t>
      </w:r>
      <w:r w:rsidRPr="00607ADA">
        <w:rPr>
          <w:highlight w:val="yellow"/>
        </w:rPr>
        <w:t>minstens 18 zijn, of 16 met begeleiding van een volwassenen.</w:t>
      </w:r>
      <w:r w:rsidRPr="0091159E">
        <w:rPr>
          <w:noProof/>
        </w:rPr>
        <w:t xml:space="preserve"> </w:t>
      </w:r>
    </w:p>
    <w:sectPr w:rsidR="0091159E" w:rsidRPr="000B4CC0">
      <w:footerReference w:type="default" r:id="rId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EBA" w:rsidRDefault="00E32EBA">
      <w:pPr>
        <w:spacing w:after="0" w:line="240" w:lineRule="auto"/>
      </w:pPr>
      <w:r>
        <w:separator/>
      </w:r>
    </w:p>
  </w:endnote>
  <w:endnote w:type="continuationSeparator" w:id="0">
    <w:p w:rsidR="00E32EBA" w:rsidRDefault="00E3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23F" w:rsidRDefault="008E5AB7">
    <w:pPr>
      <w:pStyle w:val="Footer"/>
    </w:pPr>
    <w:r>
      <w:rPr>
        <w:noProof/>
        <w:lang w:eastAsia="ja-JP"/>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3F" w:rsidRDefault="00F0723F">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F0723F" w:rsidRDefault="00F0723F">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3F" w:rsidRDefault="008E5AB7">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F0723F" w:rsidRDefault="008E5AB7">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0D864EA"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D967B2C"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BEF4CA2"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EBA" w:rsidRDefault="00E32EBA">
      <w:pPr>
        <w:spacing w:after="0" w:line="240" w:lineRule="auto"/>
      </w:pPr>
      <w:r>
        <w:separator/>
      </w:r>
    </w:p>
  </w:footnote>
  <w:footnote w:type="continuationSeparator" w:id="0">
    <w:p w:rsidR="00E32EBA" w:rsidRDefault="00E32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05B75"/>
    <w:multiLevelType w:val="hybridMultilevel"/>
    <w:tmpl w:val="DB4EF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D3"/>
    <w:rsid w:val="000B00B2"/>
    <w:rsid w:val="000B4CC0"/>
    <w:rsid w:val="001478DF"/>
    <w:rsid w:val="002F43C3"/>
    <w:rsid w:val="003B092E"/>
    <w:rsid w:val="003C41DA"/>
    <w:rsid w:val="00444B7D"/>
    <w:rsid w:val="00475952"/>
    <w:rsid w:val="00490082"/>
    <w:rsid w:val="00607ADA"/>
    <w:rsid w:val="00646CA3"/>
    <w:rsid w:val="0083068B"/>
    <w:rsid w:val="00874384"/>
    <w:rsid w:val="008963D3"/>
    <w:rsid w:val="008E5AB7"/>
    <w:rsid w:val="008F7E28"/>
    <w:rsid w:val="0091159E"/>
    <w:rsid w:val="00A23F45"/>
    <w:rsid w:val="00A31EDE"/>
    <w:rsid w:val="00A5524B"/>
    <w:rsid w:val="00AA6414"/>
    <w:rsid w:val="00BE7FC3"/>
    <w:rsid w:val="00C053A8"/>
    <w:rsid w:val="00E32EBA"/>
    <w:rsid w:val="00F0723F"/>
    <w:rsid w:val="00FD2DD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5721DB-881B-4F53-B0EE-A73F1517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nkk\AppData\Roaming\Microsoft\Templates\Rapport%20(ontwerp%20Essentie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249</TotalTime>
  <Pages>4</Pages>
  <Words>973</Words>
  <Characters>5353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Vervangtaak LO: extreme sporten.</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Eviee Jwz</dc:creator>
  <cp:keywords/>
  <cp:lastModifiedBy>Evi Boelen</cp:lastModifiedBy>
  <cp:revision>16</cp:revision>
  <dcterms:created xsi:type="dcterms:W3CDTF">2018-10-19T16:15:00Z</dcterms:created>
  <dcterms:modified xsi:type="dcterms:W3CDTF">2020-03-04T19:53:00Z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